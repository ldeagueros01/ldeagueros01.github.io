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479"/>
        <w:tblW w:w="11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718"/>
        <w:gridCol w:w="2314"/>
        <w:gridCol w:w="21"/>
        <w:gridCol w:w="180"/>
        <w:gridCol w:w="21"/>
        <w:gridCol w:w="2717"/>
        <w:gridCol w:w="159"/>
        <w:gridCol w:w="21"/>
        <w:gridCol w:w="21"/>
        <w:gridCol w:w="577"/>
        <w:gridCol w:w="376"/>
        <w:gridCol w:w="1655"/>
        <w:gridCol w:w="543"/>
        <w:gridCol w:w="784"/>
        <w:gridCol w:w="330"/>
        <w:gridCol w:w="44"/>
      </w:tblGrid>
      <w:tr w:rsidR="00F3733F" w14:paraId="54EA0162" w14:textId="77777777" w:rsidTr="00AE586C">
        <w:trPr>
          <w:gridAfter w:val="1"/>
          <w:wAfter w:w="43" w:type="dxa"/>
          <w:trHeight w:val="1381"/>
        </w:trPr>
        <w:tc>
          <w:tcPr>
            <w:tcW w:w="11438" w:type="dxa"/>
            <w:gridSpan w:val="15"/>
            <w:tcBorders>
              <w:bottom w:val="single" w:sz="24" w:space="0" w:color="2C3B57" w:themeColor="text2"/>
            </w:tcBorders>
          </w:tcPr>
          <w:p w14:paraId="0E5102ED" w14:textId="77777777" w:rsidR="00F3733F" w:rsidRPr="003E6BF3" w:rsidRDefault="00F3733F" w:rsidP="00F3733F">
            <w:pPr>
              <w:pStyle w:val="Heading1"/>
              <w:jc w:val="lef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</w:t>
            </w:r>
            <w:r>
              <w:rPr>
                <w:noProof/>
                <w:sz w:val="56"/>
                <w:szCs w:val="56"/>
              </w:rPr>
              <w:drawing>
                <wp:inline distT="0" distB="0" distL="0" distR="0" wp14:anchorId="57F12B20" wp14:editId="5A1060DC">
                  <wp:extent cx="951635" cy="958850"/>
                  <wp:effectExtent l="0" t="0" r="1270" b="0"/>
                  <wp:docPr id="1" name="Picture 1" descr="A person smiling for the pictu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for the pictu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591" cy="962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6"/>
                <w:szCs w:val="56"/>
              </w:rPr>
              <w:t xml:space="preserve">         </w:t>
            </w:r>
            <w:r w:rsidRPr="003E6BF3">
              <w:rPr>
                <w:sz w:val="56"/>
                <w:szCs w:val="56"/>
              </w:rPr>
              <w:t>Leandro Deagueros</w:t>
            </w:r>
          </w:p>
        </w:tc>
      </w:tr>
      <w:tr w:rsidR="00F3733F" w14:paraId="38930739" w14:textId="77777777" w:rsidTr="00AE586C">
        <w:trPr>
          <w:gridAfter w:val="1"/>
          <w:wAfter w:w="43" w:type="dxa"/>
          <w:trHeight w:val="24"/>
        </w:trPr>
        <w:tc>
          <w:tcPr>
            <w:tcW w:w="11438" w:type="dxa"/>
            <w:gridSpan w:val="15"/>
            <w:tcBorders>
              <w:top w:val="single" w:sz="24" w:space="0" w:color="2C3B57" w:themeColor="text2"/>
            </w:tcBorders>
            <w:vAlign w:val="center"/>
          </w:tcPr>
          <w:p w14:paraId="3043EACA" w14:textId="77777777" w:rsidR="00F3733F" w:rsidRDefault="00F3733F" w:rsidP="00F3733F"/>
        </w:tc>
      </w:tr>
      <w:tr w:rsidR="00234E94" w14:paraId="2A9F677C" w14:textId="77777777" w:rsidTr="00AE586C">
        <w:trPr>
          <w:trHeight w:val="519"/>
        </w:trPr>
        <w:tc>
          <w:tcPr>
            <w:tcW w:w="1719" w:type="dxa"/>
            <w:vAlign w:val="center"/>
          </w:tcPr>
          <w:p w14:paraId="7B88E640" w14:textId="77777777" w:rsidR="00F3733F" w:rsidRPr="00D06709" w:rsidRDefault="00F3733F" w:rsidP="00F3733F"/>
        </w:tc>
        <w:tc>
          <w:tcPr>
            <w:tcW w:w="2314" w:type="dxa"/>
            <w:shd w:val="clear" w:color="auto" w:fill="2C3B57" w:themeFill="text2"/>
            <w:vAlign w:val="center"/>
          </w:tcPr>
          <w:p w14:paraId="4DF62F91" w14:textId="77777777" w:rsidR="00F3733F" w:rsidRDefault="00F3733F" w:rsidP="00F3733F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 xml:space="preserve">PHONE: </w:t>
            </w:r>
          </w:p>
          <w:p w14:paraId="788BB380" w14:textId="77777777" w:rsidR="00F3733F" w:rsidRPr="00DF1CB4" w:rsidRDefault="00F3733F" w:rsidP="00F3733F">
            <w:pPr>
              <w:jc w:val="center"/>
              <w:rPr>
                <w:rStyle w:val="Emphasis"/>
              </w:rPr>
            </w:pPr>
            <w:r>
              <w:t>815-370-7784</w:t>
            </w:r>
          </w:p>
        </w:tc>
        <w:tc>
          <w:tcPr>
            <w:tcW w:w="21" w:type="dxa"/>
            <w:vAlign w:val="center"/>
          </w:tcPr>
          <w:p w14:paraId="22722FEF" w14:textId="77777777" w:rsidR="00F3733F" w:rsidRPr="00D06709" w:rsidRDefault="00F3733F" w:rsidP="00F3733F"/>
        </w:tc>
        <w:tc>
          <w:tcPr>
            <w:tcW w:w="180" w:type="dxa"/>
            <w:vAlign w:val="center"/>
          </w:tcPr>
          <w:p w14:paraId="11A5B62C" w14:textId="77777777" w:rsidR="00F3733F" w:rsidRPr="00FA4DB0" w:rsidRDefault="00F3733F" w:rsidP="00F3733F"/>
        </w:tc>
        <w:tc>
          <w:tcPr>
            <w:tcW w:w="21" w:type="dxa"/>
            <w:vAlign w:val="center"/>
          </w:tcPr>
          <w:p w14:paraId="1D4A815D" w14:textId="77777777" w:rsidR="00F3733F" w:rsidRDefault="00F3733F" w:rsidP="00F3733F"/>
        </w:tc>
        <w:tc>
          <w:tcPr>
            <w:tcW w:w="2717" w:type="dxa"/>
            <w:shd w:val="clear" w:color="auto" w:fill="2C3B57" w:themeFill="text2"/>
            <w:vAlign w:val="center"/>
          </w:tcPr>
          <w:p w14:paraId="4E519C49" w14:textId="77777777" w:rsidR="00F3733F" w:rsidRPr="00DF1CB4" w:rsidRDefault="00F3733F" w:rsidP="00F3733F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  <w:r>
              <w:rPr>
                <w:rStyle w:val="Emphasis"/>
              </w:rPr>
              <w:t>MAIL:</w:t>
            </w:r>
            <w:r>
              <w:t xml:space="preserve"> Ldeagueros01@aurora.edu</w:t>
            </w:r>
          </w:p>
        </w:tc>
        <w:tc>
          <w:tcPr>
            <w:tcW w:w="159" w:type="dxa"/>
            <w:vAlign w:val="center"/>
          </w:tcPr>
          <w:p w14:paraId="2BE56BA5" w14:textId="77777777" w:rsidR="00F3733F" w:rsidRDefault="00F3733F" w:rsidP="00F3733F"/>
        </w:tc>
        <w:tc>
          <w:tcPr>
            <w:tcW w:w="21" w:type="dxa"/>
            <w:vAlign w:val="center"/>
          </w:tcPr>
          <w:p w14:paraId="1B5F6B97" w14:textId="77777777" w:rsidR="00F3733F" w:rsidRPr="00FA4DB0" w:rsidRDefault="00F3733F" w:rsidP="00F3733F"/>
        </w:tc>
        <w:tc>
          <w:tcPr>
            <w:tcW w:w="21" w:type="dxa"/>
            <w:vAlign w:val="center"/>
          </w:tcPr>
          <w:p w14:paraId="36AF40BF" w14:textId="77777777" w:rsidR="00F3733F" w:rsidRDefault="00F3733F" w:rsidP="00F3733F"/>
        </w:tc>
        <w:tc>
          <w:tcPr>
            <w:tcW w:w="2608" w:type="dxa"/>
            <w:gridSpan w:val="3"/>
            <w:shd w:val="clear" w:color="auto" w:fill="2C3B57" w:themeFill="text2"/>
            <w:vAlign w:val="center"/>
          </w:tcPr>
          <w:p w14:paraId="7C539E66" w14:textId="77777777" w:rsidR="00F3733F" w:rsidRDefault="00F3733F" w:rsidP="00F3733F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</w:t>
            </w:r>
            <w:r w:rsidRPr="00DF1CB4">
              <w:rPr>
                <w:rStyle w:val="Emphasis"/>
              </w:rPr>
              <w:t>A</w:t>
            </w:r>
            <w:r>
              <w:rPr>
                <w:rStyle w:val="Emphasis"/>
              </w:rPr>
              <w:t xml:space="preserve">DDRESS: </w:t>
            </w:r>
          </w:p>
          <w:p w14:paraId="2EF0A60B" w14:textId="77777777" w:rsidR="00F3733F" w:rsidRPr="00156253" w:rsidRDefault="00F3733F" w:rsidP="00F3733F">
            <w:pPr>
              <w:rPr>
                <w:b/>
                <w:iCs/>
              </w:rPr>
            </w:pPr>
            <w:r>
              <w:t xml:space="preserve">      1014 Essington Lane </w:t>
            </w:r>
          </w:p>
          <w:p w14:paraId="611EB88E" w14:textId="77777777" w:rsidR="00F3733F" w:rsidRPr="00DF1CB4" w:rsidRDefault="00F3733F" w:rsidP="00F3733F">
            <w:pPr>
              <w:rPr>
                <w:rStyle w:val="Emphasis"/>
              </w:rPr>
            </w:pPr>
            <w:r>
              <w:t xml:space="preserve">       Romeoville, IL 60446</w:t>
            </w:r>
          </w:p>
        </w:tc>
        <w:tc>
          <w:tcPr>
            <w:tcW w:w="543" w:type="dxa"/>
            <w:vAlign w:val="center"/>
          </w:tcPr>
          <w:p w14:paraId="729B0124" w14:textId="77777777" w:rsidR="00F3733F" w:rsidRDefault="00F3733F" w:rsidP="00F3733F"/>
        </w:tc>
        <w:tc>
          <w:tcPr>
            <w:tcW w:w="784" w:type="dxa"/>
            <w:vAlign w:val="center"/>
          </w:tcPr>
          <w:p w14:paraId="3F87AEF3" w14:textId="77777777" w:rsidR="00F3733F" w:rsidRPr="00FA4DB0" w:rsidRDefault="00F3733F" w:rsidP="00F3733F"/>
        </w:tc>
        <w:tc>
          <w:tcPr>
            <w:tcW w:w="373" w:type="dxa"/>
            <w:gridSpan w:val="2"/>
            <w:vAlign w:val="center"/>
          </w:tcPr>
          <w:p w14:paraId="534F7745" w14:textId="77777777" w:rsidR="00F3733F" w:rsidRDefault="00F3733F" w:rsidP="00F3733F"/>
        </w:tc>
      </w:tr>
      <w:tr w:rsidR="00F3733F" w14:paraId="1F88267C" w14:textId="77777777" w:rsidTr="00AE586C">
        <w:trPr>
          <w:gridAfter w:val="1"/>
          <w:wAfter w:w="43" w:type="dxa"/>
          <w:trHeight w:val="740"/>
        </w:trPr>
        <w:tc>
          <w:tcPr>
            <w:tcW w:w="11438" w:type="dxa"/>
            <w:gridSpan w:val="15"/>
            <w:tcBorders>
              <w:bottom w:val="single" w:sz="24" w:space="0" w:color="CADEE5" w:themeColor="background2"/>
            </w:tcBorders>
            <w:vAlign w:val="center"/>
          </w:tcPr>
          <w:p w14:paraId="6D8C8137" w14:textId="079D8E5A" w:rsidR="00F3733F" w:rsidRDefault="006B18AB" w:rsidP="003E2AAF">
            <w:pPr>
              <w:jc w:val="center"/>
            </w:pPr>
            <w:r>
              <w:t>Click</w:t>
            </w:r>
            <w:r w:rsidR="00C16E24">
              <w:t xml:space="preserve"> the link to view my projects:</w:t>
            </w:r>
          </w:p>
          <w:p w14:paraId="4051DC95" w14:textId="5059992C" w:rsidR="003E2AAF" w:rsidRDefault="000755D9" w:rsidP="003E2AAF">
            <w:pPr>
              <w:jc w:val="center"/>
            </w:pPr>
            <w:hyperlink r:id="rId11" w:history="1">
              <w:r w:rsidR="003E2AAF">
                <w:rPr>
                  <w:rStyle w:val="Hyperlink"/>
                </w:rPr>
                <w:t>My Portfolio (ldeagueros01.github.io)</w:t>
              </w:r>
            </w:hyperlink>
          </w:p>
        </w:tc>
      </w:tr>
      <w:tr w:rsidR="00F3733F" w14:paraId="6ED0C8C9" w14:textId="77777777" w:rsidTr="00AE586C">
        <w:trPr>
          <w:gridAfter w:val="1"/>
          <w:wAfter w:w="44" w:type="dxa"/>
          <w:trHeight w:val="77"/>
        </w:trPr>
        <w:tc>
          <w:tcPr>
            <w:tcW w:w="7750" w:type="dxa"/>
            <w:gridSpan w:val="10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5391B2B" w14:textId="77777777" w:rsidR="00F3733F" w:rsidRPr="005F5561" w:rsidRDefault="000755D9" w:rsidP="00F3733F">
            <w:pPr>
              <w:pStyle w:val="Heading3"/>
            </w:pPr>
            <w:sdt>
              <w:sdtPr>
                <w:id w:val="723336852"/>
                <w:placeholder>
                  <w:docPart w:val="2722E5307EBB418A9CE5F7EC8DA480AB"/>
                </w:placeholder>
                <w:temporary/>
                <w:showingPlcHdr/>
                <w15:appearance w15:val="hidden"/>
              </w:sdtPr>
              <w:sdtEndPr/>
              <w:sdtContent>
                <w:r w:rsidR="00F3733F" w:rsidRPr="005F5561">
                  <w:t>Objective</w:t>
                </w:r>
              </w:sdtContent>
            </w:sdt>
          </w:p>
        </w:tc>
        <w:tc>
          <w:tcPr>
            <w:tcW w:w="37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AD41C55" w14:textId="77777777" w:rsidR="00F3733F" w:rsidRDefault="00F3733F" w:rsidP="00F3733F"/>
        </w:tc>
        <w:tc>
          <w:tcPr>
            <w:tcW w:w="3311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764FCF4E" w14:textId="77777777" w:rsidR="00F3733F" w:rsidRDefault="00F3733F" w:rsidP="00F3733F"/>
        </w:tc>
      </w:tr>
      <w:tr w:rsidR="00F3733F" w14:paraId="013D4BEE" w14:textId="77777777" w:rsidTr="00AE586C">
        <w:trPr>
          <w:gridAfter w:val="1"/>
          <w:wAfter w:w="44" w:type="dxa"/>
          <w:trHeight w:val="47"/>
        </w:trPr>
        <w:tc>
          <w:tcPr>
            <w:tcW w:w="7750" w:type="dxa"/>
            <w:gridSpan w:val="10"/>
            <w:vMerge/>
            <w:tcBorders>
              <w:bottom w:val="single" w:sz="8" w:space="0" w:color="2C3B57" w:themeColor="text2"/>
            </w:tcBorders>
            <w:vAlign w:val="bottom"/>
          </w:tcPr>
          <w:p w14:paraId="5AB3C51F" w14:textId="77777777" w:rsidR="00F3733F" w:rsidRPr="005F5561" w:rsidRDefault="00F3733F" w:rsidP="00F3733F">
            <w:pPr>
              <w:pStyle w:val="Heading3"/>
            </w:pPr>
          </w:p>
        </w:tc>
        <w:tc>
          <w:tcPr>
            <w:tcW w:w="376" w:type="dxa"/>
            <w:vMerge/>
            <w:vAlign w:val="bottom"/>
          </w:tcPr>
          <w:p w14:paraId="3D9E2B13" w14:textId="77777777" w:rsidR="00F3733F" w:rsidRDefault="00F3733F" w:rsidP="00F3733F"/>
        </w:tc>
        <w:tc>
          <w:tcPr>
            <w:tcW w:w="3311" w:type="dxa"/>
            <w:gridSpan w:val="4"/>
            <w:shd w:val="clear" w:color="auto" w:fill="CADEE5" w:themeFill="background2"/>
            <w:vAlign w:val="bottom"/>
          </w:tcPr>
          <w:p w14:paraId="77E7588F" w14:textId="77777777" w:rsidR="00F3733F" w:rsidRDefault="000755D9" w:rsidP="00F3733F">
            <w:pPr>
              <w:pStyle w:val="Heading3"/>
            </w:pPr>
            <w:sdt>
              <w:sdtPr>
                <w:id w:val="-2075571490"/>
                <w:placeholder>
                  <w:docPart w:val="4095BC577CB9419BB1F35A4C5FE02B23"/>
                </w:placeholder>
                <w:temporary/>
                <w:showingPlcHdr/>
                <w15:appearance w15:val="hidden"/>
              </w:sdtPr>
              <w:sdtEndPr/>
              <w:sdtContent>
                <w:r w:rsidR="00F3733F" w:rsidRPr="00AD0DDD">
                  <w:t>Education</w:t>
                </w:r>
              </w:sdtContent>
            </w:sdt>
          </w:p>
        </w:tc>
      </w:tr>
      <w:tr w:rsidR="00F3733F" w14:paraId="3E42F176" w14:textId="77777777" w:rsidTr="00AE586C">
        <w:trPr>
          <w:gridAfter w:val="1"/>
          <w:wAfter w:w="44" w:type="dxa"/>
          <w:trHeight w:val="442"/>
        </w:trPr>
        <w:tc>
          <w:tcPr>
            <w:tcW w:w="7750" w:type="dxa"/>
            <w:gridSpan w:val="10"/>
            <w:tcBorders>
              <w:top w:val="single" w:sz="8" w:space="0" w:color="2C3B57" w:themeColor="text2"/>
            </w:tcBorders>
          </w:tcPr>
          <w:p w14:paraId="464480C9" w14:textId="4ABB40CE" w:rsidR="00F3733F" w:rsidRPr="00F12CDA" w:rsidRDefault="00437AC7" w:rsidP="00F94AF5">
            <w:pPr>
              <w:pStyle w:val="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F3733F" w:rsidRPr="00F12CDA">
              <w:rPr>
                <w:rFonts w:asciiTheme="majorHAnsi" w:hAnsiTheme="majorHAnsi"/>
              </w:rPr>
              <w:t xml:space="preserve">rogrammer </w:t>
            </w:r>
            <w:r w:rsidR="00F3733F">
              <w:rPr>
                <w:rFonts w:asciiTheme="majorHAnsi" w:hAnsiTheme="majorHAnsi"/>
              </w:rPr>
              <w:t xml:space="preserve">developer </w:t>
            </w:r>
            <w:r w:rsidR="00F3733F" w:rsidRPr="00F12CDA">
              <w:rPr>
                <w:rFonts w:asciiTheme="majorHAnsi" w:hAnsiTheme="majorHAnsi"/>
              </w:rPr>
              <w:t>and bilingual team player</w:t>
            </w:r>
            <w:r w:rsidR="00F3733F">
              <w:rPr>
                <w:rFonts w:asciiTheme="majorHAnsi" w:hAnsiTheme="majorHAnsi"/>
              </w:rPr>
              <w:t>.</w:t>
            </w:r>
            <w:r w:rsidR="00B93955">
              <w:rPr>
                <w:rFonts w:asciiTheme="majorHAnsi" w:hAnsiTheme="majorHAnsi"/>
              </w:rPr>
              <w:t xml:space="preserve"> Seeking internship.</w:t>
            </w:r>
          </w:p>
        </w:tc>
        <w:tc>
          <w:tcPr>
            <w:tcW w:w="376" w:type="dxa"/>
            <w:vMerge w:val="restart"/>
            <w:vAlign w:val="center"/>
          </w:tcPr>
          <w:p w14:paraId="4D0D7EC7" w14:textId="77777777" w:rsidR="00F3733F" w:rsidRPr="00234E94" w:rsidRDefault="00F3733F" w:rsidP="00F3733F">
            <w:pPr>
              <w:rPr>
                <w:rFonts w:asciiTheme="majorHAnsi" w:hAnsiTheme="majorHAnsi"/>
              </w:rPr>
            </w:pPr>
          </w:p>
        </w:tc>
        <w:tc>
          <w:tcPr>
            <w:tcW w:w="3311" w:type="dxa"/>
            <w:gridSpan w:val="4"/>
            <w:vMerge w:val="restart"/>
            <w:shd w:val="clear" w:color="auto" w:fill="CADEE5" w:themeFill="background2"/>
          </w:tcPr>
          <w:p w14:paraId="17BAF6CE" w14:textId="3645F087" w:rsidR="00F861E8" w:rsidRPr="00A41E55" w:rsidRDefault="00F94AF5" w:rsidP="00A41E55">
            <w:pPr>
              <w:rPr>
                <w:rFonts w:asciiTheme="majorHAnsi" w:hAnsiTheme="majorHAnsi"/>
              </w:rPr>
            </w:pPr>
            <w:r w:rsidRPr="00234E94">
              <w:t xml:space="preserve">  </w:t>
            </w:r>
            <w:r w:rsidR="00F861E8" w:rsidRPr="00A41E55">
              <w:rPr>
                <w:rFonts w:asciiTheme="majorHAnsi" w:hAnsiTheme="majorHAnsi"/>
              </w:rPr>
              <w:t>Aurora University Aurora, IL</w:t>
            </w:r>
          </w:p>
          <w:p w14:paraId="7A9AF94D" w14:textId="2A3F5213" w:rsidR="00F861E8" w:rsidRPr="00A41E55" w:rsidRDefault="00F94AF5" w:rsidP="00A41E55">
            <w:pPr>
              <w:rPr>
                <w:rFonts w:asciiTheme="majorHAnsi" w:hAnsiTheme="majorHAnsi"/>
              </w:rPr>
            </w:pPr>
            <w:r w:rsidRPr="00A41E55">
              <w:rPr>
                <w:rFonts w:asciiTheme="majorHAnsi" w:hAnsiTheme="majorHAnsi"/>
              </w:rPr>
              <w:t xml:space="preserve">  </w:t>
            </w:r>
            <w:r w:rsidR="00F861E8" w:rsidRPr="00A41E55">
              <w:rPr>
                <w:rFonts w:asciiTheme="majorHAnsi" w:hAnsiTheme="majorHAnsi"/>
              </w:rPr>
              <w:t xml:space="preserve">Bachelor of Science (B.S) </w:t>
            </w:r>
          </w:p>
          <w:p w14:paraId="1C848801" w14:textId="0C0600F6" w:rsidR="008A72BD" w:rsidRDefault="00F94AF5" w:rsidP="00A41E55">
            <w:pPr>
              <w:rPr>
                <w:rFonts w:asciiTheme="majorHAnsi" w:hAnsiTheme="majorHAnsi"/>
              </w:rPr>
            </w:pPr>
            <w:r w:rsidRPr="00A41E55">
              <w:rPr>
                <w:rFonts w:asciiTheme="majorHAnsi" w:hAnsiTheme="majorHAnsi"/>
              </w:rPr>
              <w:t xml:space="preserve">  </w:t>
            </w:r>
            <w:r w:rsidR="00F861E8" w:rsidRPr="00A41E55">
              <w:rPr>
                <w:rFonts w:asciiTheme="majorHAnsi" w:hAnsiTheme="majorHAnsi"/>
              </w:rPr>
              <w:t xml:space="preserve">Computer Science </w:t>
            </w:r>
          </w:p>
          <w:p w14:paraId="0997EEB8" w14:textId="5B9C4519" w:rsidR="00F861E8" w:rsidRPr="00A41E55" w:rsidRDefault="00317441" w:rsidP="00A41E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F94AF5" w:rsidRPr="00A41E55">
              <w:rPr>
                <w:rFonts w:asciiTheme="majorHAnsi" w:hAnsiTheme="majorHAnsi"/>
              </w:rPr>
              <w:t xml:space="preserve"> </w:t>
            </w:r>
            <w:r w:rsidR="00F861E8" w:rsidRPr="00A41E55">
              <w:rPr>
                <w:rFonts w:asciiTheme="majorHAnsi" w:hAnsiTheme="majorHAnsi"/>
              </w:rPr>
              <w:t xml:space="preserve">Expected graduation </w:t>
            </w:r>
            <w:r w:rsidR="006654E6">
              <w:rPr>
                <w:rFonts w:asciiTheme="majorHAnsi" w:hAnsiTheme="majorHAnsi"/>
              </w:rPr>
              <w:t>Spring</w:t>
            </w:r>
            <w:r w:rsidR="00F861E8" w:rsidRPr="00A41E55">
              <w:rPr>
                <w:rFonts w:asciiTheme="majorHAnsi" w:hAnsiTheme="majorHAnsi"/>
              </w:rPr>
              <w:t xml:space="preserve"> 2022</w:t>
            </w:r>
          </w:p>
          <w:p w14:paraId="3A09E1EF" w14:textId="77777777" w:rsidR="00F3733F" w:rsidRPr="00234E94" w:rsidRDefault="00F3733F" w:rsidP="00F3733F">
            <w:pPr>
              <w:pStyle w:val="Text"/>
              <w:rPr>
                <w:rFonts w:asciiTheme="majorHAnsi" w:hAnsiTheme="majorHAnsi"/>
              </w:rPr>
            </w:pPr>
          </w:p>
          <w:p w14:paraId="282D5861" w14:textId="77777777" w:rsidR="00F3733F" w:rsidRPr="00234E94" w:rsidRDefault="000755D9" w:rsidP="00F3733F">
            <w:pPr>
              <w:pStyle w:val="Heading3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  <w:noProof/>
                  <w:lang w:val="en-AU" w:eastAsia="en-AU"/>
                </w:rPr>
                <w:id w:val="2131589075"/>
                <w:placeholder>
                  <w:docPart w:val="853A86AE4A3744208E0957E325B0D45E"/>
                </w:placeholder>
                <w:temporary/>
                <w:showingPlcHdr/>
                <w15:appearance w15:val="hidden"/>
              </w:sdtPr>
              <w:sdtEndPr/>
              <w:sdtContent>
                <w:r w:rsidR="00F3733F" w:rsidRPr="00234E94">
                  <w:rPr>
                    <w:rFonts w:asciiTheme="majorHAnsi" w:hAnsiTheme="majorHAnsi"/>
                    <w:noProof/>
                    <w:lang w:eastAsia="en-AU"/>
                  </w:rPr>
                  <w:t>KEY SKILLS</w:t>
                </w:r>
              </w:sdtContent>
            </w:sdt>
          </w:p>
          <w:p w14:paraId="6EA450CF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Java</w:t>
            </w:r>
          </w:p>
          <w:p w14:paraId="30BD11A8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JavaScript</w:t>
            </w:r>
          </w:p>
          <w:p w14:paraId="24329716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Html</w:t>
            </w:r>
          </w:p>
          <w:p w14:paraId="43DADE5D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Css</w:t>
            </w:r>
          </w:p>
          <w:p w14:paraId="3E91788B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JQuery</w:t>
            </w:r>
          </w:p>
          <w:p w14:paraId="6DCA2F68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Bootstrap</w:t>
            </w:r>
          </w:p>
          <w:p w14:paraId="00898A7E" w14:textId="77777777" w:rsidR="00F3733F" w:rsidRPr="00234E94" w:rsidRDefault="00F3733F" w:rsidP="00F3733F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Node.Js</w:t>
            </w:r>
          </w:p>
          <w:p w14:paraId="0334A611" w14:textId="77777777" w:rsidR="00F3733F" w:rsidRDefault="00F3733F" w:rsidP="002B6FA4">
            <w:pPr>
              <w:pStyle w:val="ListParagraph"/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MySQL</w:t>
            </w:r>
          </w:p>
          <w:p w14:paraId="1EEE780B" w14:textId="77777777" w:rsidR="000E6440" w:rsidRDefault="000E6440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pug</w:t>
            </w:r>
            <w:r w:rsidR="00322BF5">
              <w:rPr>
                <w:rFonts w:asciiTheme="majorHAnsi" w:hAnsiTheme="majorHAnsi"/>
              </w:rPr>
              <w:t>/Jade</w:t>
            </w:r>
          </w:p>
          <w:p w14:paraId="5F6DB0B8" w14:textId="08A314A0" w:rsidR="00FD5EAA" w:rsidRDefault="00FD5EAA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++</w:t>
            </w:r>
          </w:p>
          <w:p w14:paraId="735B0142" w14:textId="398D022D" w:rsidR="00B44165" w:rsidRDefault="00B44165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 Fx</w:t>
            </w:r>
          </w:p>
          <w:p w14:paraId="71995927" w14:textId="50F8D02C" w:rsidR="00B44165" w:rsidRDefault="00B44165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</w:t>
            </w:r>
          </w:p>
          <w:p w14:paraId="74570FD5" w14:textId="50353D7A" w:rsidR="00B44165" w:rsidRDefault="00B44165" w:rsidP="002B6FA4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mocha/chai</w:t>
            </w:r>
          </w:p>
          <w:p w14:paraId="3B555830" w14:textId="1CC990C5" w:rsidR="002372B1" w:rsidRPr="00234E94" w:rsidRDefault="002372B1" w:rsidP="002372B1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  <w:noProof/>
                <w:lang w:val="en-AU" w:eastAsia="en-AU"/>
              </w:rPr>
              <w:t xml:space="preserve"> </w:t>
            </w:r>
            <w:r>
              <w:t>Certifications</w:t>
            </w:r>
          </w:p>
          <w:p w14:paraId="5424EE25" w14:textId="46245B5B" w:rsidR="002372B1" w:rsidRPr="00234E94" w:rsidRDefault="002372B1" w:rsidP="002372B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Tableau Author badge</w:t>
            </w:r>
          </w:p>
          <w:p w14:paraId="11BDED3D" w14:textId="27D0F0F0" w:rsidR="00FD5EAA" w:rsidRPr="002B6FA4" w:rsidRDefault="00FD5EAA" w:rsidP="002372B1">
            <w:pPr>
              <w:rPr>
                <w:rFonts w:asciiTheme="majorHAnsi" w:hAnsiTheme="majorHAnsi"/>
              </w:rPr>
            </w:pPr>
          </w:p>
        </w:tc>
      </w:tr>
      <w:tr w:rsidR="00F3733F" w14:paraId="5A9599D4" w14:textId="77777777" w:rsidTr="00AE586C">
        <w:trPr>
          <w:gridAfter w:val="1"/>
          <w:wAfter w:w="44" w:type="dxa"/>
          <w:trHeight w:val="27"/>
        </w:trPr>
        <w:tc>
          <w:tcPr>
            <w:tcW w:w="7750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29360D77" w14:textId="77777777" w:rsidR="00F3733F" w:rsidRDefault="00F3733F" w:rsidP="00F3733F">
            <w:pPr>
              <w:pStyle w:val="Heading3"/>
              <w:ind w:left="0"/>
            </w:pPr>
            <w:r>
              <w:t xml:space="preserve">  Employment</w:t>
            </w:r>
          </w:p>
        </w:tc>
        <w:tc>
          <w:tcPr>
            <w:tcW w:w="37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9AF60A7" w14:textId="77777777" w:rsidR="00F3733F" w:rsidRDefault="00F3733F" w:rsidP="00F3733F"/>
        </w:tc>
        <w:tc>
          <w:tcPr>
            <w:tcW w:w="3311" w:type="dxa"/>
            <w:gridSpan w:val="4"/>
            <w:vMerge/>
            <w:shd w:val="clear" w:color="auto" w:fill="CADEE5" w:themeFill="background2"/>
            <w:vAlign w:val="center"/>
          </w:tcPr>
          <w:p w14:paraId="781BB903" w14:textId="77777777" w:rsidR="00F3733F" w:rsidRDefault="00F3733F" w:rsidP="00F3733F"/>
        </w:tc>
      </w:tr>
      <w:tr w:rsidR="00F3733F" w14:paraId="7538F74C" w14:textId="77777777" w:rsidTr="00AE586C">
        <w:trPr>
          <w:gridAfter w:val="1"/>
          <w:wAfter w:w="44" w:type="dxa"/>
          <w:trHeight w:val="257"/>
        </w:trPr>
        <w:tc>
          <w:tcPr>
            <w:tcW w:w="7750" w:type="dxa"/>
            <w:gridSpan w:val="10"/>
            <w:tcBorders>
              <w:top w:val="single" w:sz="8" w:space="0" w:color="2C3B57" w:themeColor="text2"/>
            </w:tcBorders>
          </w:tcPr>
          <w:p w14:paraId="10BD72A9" w14:textId="77777777" w:rsidR="00181E2F" w:rsidRPr="00B42AD5" w:rsidRDefault="00181E2F" w:rsidP="00181E2F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Cashier / Cook</w:t>
            </w:r>
          </w:p>
          <w:p w14:paraId="4EE48314" w14:textId="09832CA7" w:rsidR="00181E2F" w:rsidRPr="00B42AD5" w:rsidRDefault="00181E2F" w:rsidP="00181E2F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Currito</w:t>
            </w:r>
            <w:r w:rsidR="00997006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August 1 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– </w:t>
            </w:r>
            <w: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Present</w:t>
            </w:r>
          </w:p>
          <w:p w14:paraId="2F858443" w14:textId="77777777" w:rsidR="00181E2F" w:rsidRPr="00B42AD5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Provided proper cleanup during and after hours of operation.</w:t>
            </w:r>
          </w:p>
          <w:p w14:paraId="302FCAB1" w14:textId="77777777" w:rsidR="00181E2F" w:rsidRPr="00B42AD5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Created outstanding customer experience through front end customer engagement and point of dale interaction.</w:t>
            </w:r>
          </w:p>
          <w:p w14:paraId="347FC5AA" w14:textId="77777777" w:rsidR="00181E2F" w:rsidRPr="00B42AD5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Provided exceptional customer service by being pleasant, courteous, and helpful to customers.</w:t>
            </w:r>
          </w:p>
          <w:p w14:paraId="024AF59E" w14:textId="0FC1C988" w:rsidR="00181E2F" w:rsidRPr="00181E2F" w:rsidRDefault="00181E2F" w:rsidP="00181E2F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Worked flexible schedule to meet needs of business.</w:t>
            </w:r>
          </w:p>
          <w:p w14:paraId="6B88D695" w14:textId="7EAB077B" w:rsidR="005D2E62" w:rsidRPr="00B42AD5" w:rsidRDefault="005D2E62" w:rsidP="005D2E62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Driver</w:t>
            </w:r>
          </w:p>
          <w:p w14:paraId="7B9D0178" w14:textId="4F945B66" w:rsidR="005D2E62" w:rsidRPr="00B42AD5" w:rsidRDefault="005D2E62" w:rsidP="005D2E62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Uber Eats, Door Dash</w:t>
            </w:r>
            <w:r w:rsidR="00997006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May 2020 – Present</w:t>
            </w:r>
          </w:p>
          <w:p w14:paraId="514E55CC" w14:textId="77777777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Complete on-time deliveries while actively communicating with customers and merchants.</w:t>
            </w:r>
          </w:p>
          <w:p w14:paraId="453E6107" w14:textId="3AB481BB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Efficiently solved administrative issues between customers, merchants, and company.</w:t>
            </w:r>
          </w:p>
          <w:p w14:paraId="25053EBD" w14:textId="61A14356" w:rsidR="005D2E62" w:rsidRPr="00B42AD5" w:rsidRDefault="005D2E62" w:rsidP="005D2E62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Cook / Prep / Dishwasher</w:t>
            </w:r>
          </w:p>
          <w:p w14:paraId="5544B126" w14:textId="579A2543" w:rsidR="005D2E62" w:rsidRPr="00B42AD5" w:rsidRDefault="005D2E62" w:rsidP="005D2E62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Chilis</w:t>
            </w:r>
            <w:r w:rsidR="00997006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March 2019 – December 2019</w:t>
            </w:r>
          </w:p>
          <w:p w14:paraId="474CEC80" w14:textId="115DCB50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Followed kitchen policies, procedures, and service standards.</w:t>
            </w:r>
          </w:p>
          <w:p w14:paraId="6D19C157" w14:textId="564D6EF0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Maintain clean and orderly storage areas and product pars.</w:t>
            </w:r>
          </w:p>
          <w:p w14:paraId="1DEFBE21" w14:textId="332138CA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Ensure food preparation meets all standards of quality. </w:t>
            </w:r>
          </w:p>
          <w:p w14:paraId="50376060" w14:textId="49EBACBC" w:rsidR="00D9087D" w:rsidRPr="00B42AD5" w:rsidRDefault="00D9087D" w:rsidP="00D9087D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Warehouse Worker</w:t>
            </w:r>
          </w:p>
          <w:p w14:paraId="77791E49" w14:textId="1AB61D99" w:rsidR="00D9087D" w:rsidRPr="00B42AD5" w:rsidRDefault="00D9087D" w:rsidP="00D9087D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Staffing</w:t>
            </w:r>
            <w:r w:rsidR="006E01EE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June 2017 – December 2019</w:t>
            </w:r>
          </w:p>
          <w:p w14:paraId="7C8BC76F" w14:textId="70D5EEFA" w:rsidR="00D9087D" w:rsidRPr="00B42AD5" w:rsidRDefault="00D9087D" w:rsidP="00D9087D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Load/Unload products for shipping.</w:t>
            </w:r>
          </w:p>
          <w:p w14:paraId="196EE357" w14:textId="2084CA30" w:rsidR="00D9087D" w:rsidRDefault="00D9087D" w:rsidP="00D9087D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Kept area organized clean and secure to fully protect company assets</w:t>
            </w:r>
            <w:r w:rsidR="00FE5670"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.</w:t>
            </w:r>
          </w:p>
          <w:p w14:paraId="214D56A6" w14:textId="64E418E6" w:rsidR="00B42AD5" w:rsidRPr="00B42AD5" w:rsidRDefault="00B42AD5" w:rsidP="00B42AD5">
            <w:pPr>
              <w:pStyle w:val="ListParagraph"/>
              <w:numPr>
                <w:ilvl w:val="0"/>
                <w:numId w:val="17"/>
              </w:numPr>
              <w:rPr>
                <w:rFonts w:asciiTheme="majorHAnsi" w:eastAsia="Meiryo" w:hAnsiTheme="majorHAnsi" w:cs="Times New Roman"/>
                <w:caps w:val="0"/>
                <w:color w:val="auto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caps w:val="0"/>
                <w:color w:val="auto"/>
                <w:sz w:val="18"/>
                <w:szCs w:val="22"/>
                <w:lang w:eastAsia="ja-JP"/>
              </w:rPr>
              <w:t>Maintained excellent physical ability in order to lift heavy materials for 8+ hours a day.</w:t>
            </w:r>
          </w:p>
          <w:p w14:paraId="265CACBB" w14:textId="39AA1260" w:rsidR="005D2E62" w:rsidRPr="00B42AD5" w:rsidRDefault="005D2E62" w:rsidP="005D2E62">
            <w:pPr>
              <w:outlineLvl w:val="3"/>
              <w:rPr>
                <w:rFonts w:asciiTheme="majorHAnsi" w:eastAsia="Meiryo" w:hAnsiTheme="majorHAnsi" w:cs="Times New Roman"/>
                <w:b/>
                <w:bCs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b/>
                <w:sz w:val="18"/>
                <w:szCs w:val="22"/>
                <w:lang w:eastAsia="ja-JP"/>
              </w:rPr>
              <w:t>Staff Member</w:t>
            </w:r>
          </w:p>
          <w:p w14:paraId="4C5B3E7A" w14:textId="7751DDC7" w:rsidR="005D2E62" w:rsidRPr="00B42AD5" w:rsidRDefault="005D2E62" w:rsidP="005D2E62">
            <w:pPr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Step Ahead </w:t>
            </w:r>
            <w:r w:rsidR="001A598A"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Sports:</w:t>
            </w: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 xml:space="preserve"> June 2015 – August 2018</w:t>
            </w:r>
          </w:p>
          <w:p w14:paraId="79EC64B4" w14:textId="2825F88D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Oversee front desk operations and process cash transactions.</w:t>
            </w:r>
          </w:p>
          <w:p w14:paraId="63A21E32" w14:textId="0F79E5F2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Set up, stocks and maintained cleaning equipment and supplies.</w:t>
            </w:r>
          </w:p>
          <w:p w14:paraId="52773DF8" w14:textId="0E03A4F3" w:rsidR="005D2E62" w:rsidRPr="00B42AD5" w:rsidRDefault="005D2E62" w:rsidP="005D2E62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Cleaned, swept, and mopped floors to maintain safe environment.</w:t>
            </w:r>
          </w:p>
          <w:p w14:paraId="01A81FDD" w14:textId="6AF5C965" w:rsidR="00F3733F" w:rsidRPr="00E81D05" w:rsidRDefault="005D2E62" w:rsidP="00E81D05">
            <w:pPr>
              <w:numPr>
                <w:ilvl w:val="0"/>
                <w:numId w:val="17"/>
              </w:numPr>
              <w:contextualSpacing/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</w:pPr>
            <w:r w:rsidRPr="00B42AD5">
              <w:rPr>
                <w:rFonts w:asciiTheme="majorHAnsi" w:eastAsia="Meiryo" w:hAnsiTheme="majorHAnsi" w:cs="Times New Roman"/>
                <w:sz w:val="18"/>
                <w:szCs w:val="22"/>
                <w:lang w:eastAsia="ja-JP"/>
              </w:rPr>
              <w:t>Referee for youth soccer games.</w:t>
            </w:r>
          </w:p>
        </w:tc>
        <w:tc>
          <w:tcPr>
            <w:tcW w:w="376" w:type="dxa"/>
            <w:vMerge/>
            <w:tcBorders>
              <w:top w:val="single" w:sz="8" w:space="0" w:color="2C3B57" w:themeColor="text2"/>
            </w:tcBorders>
            <w:vAlign w:val="center"/>
          </w:tcPr>
          <w:p w14:paraId="29DB03C1" w14:textId="77777777" w:rsidR="00F3733F" w:rsidRDefault="00F3733F" w:rsidP="00F3733F"/>
        </w:tc>
        <w:tc>
          <w:tcPr>
            <w:tcW w:w="3311" w:type="dxa"/>
            <w:gridSpan w:val="4"/>
            <w:vMerge/>
            <w:shd w:val="clear" w:color="auto" w:fill="CADEE5" w:themeFill="background2"/>
            <w:vAlign w:val="center"/>
          </w:tcPr>
          <w:p w14:paraId="522BCBDE" w14:textId="77777777" w:rsidR="00F3733F" w:rsidRDefault="00F3733F" w:rsidP="00F3733F"/>
        </w:tc>
      </w:tr>
      <w:tr w:rsidR="00F25A18" w14:paraId="1CCA04A4" w14:textId="77777777" w:rsidTr="00AE586C">
        <w:trPr>
          <w:gridAfter w:val="1"/>
          <w:wAfter w:w="44" w:type="dxa"/>
          <w:trHeight w:val="61"/>
        </w:trPr>
        <w:tc>
          <w:tcPr>
            <w:tcW w:w="7750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2315C3F2" w14:textId="77777777" w:rsidR="00F25A18" w:rsidRDefault="00F25A18" w:rsidP="00AA52D1">
            <w:pPr>
              <w:pStyle w:val="Heading3"/>
              <w:ind w:left="0"/>
            </w:pPr>
          </w:p>
          <w:p w14:paraId="3CB8B1F7" w14:textId="207AD3A2" w:rsidR="00F25A18" w:rsidRPr="00AA52D1" w:rsidRDefault="00F25A18" w:rsidP="00AA52D1">
            <w:pPr>
              <w:pStyle w:val="Heading3"/>
              <w:ind w:left="0"/>
            </w:pPr>
            <w:r>
              <w:t>Activites</w:t>
            </w:r>
          </w:p>
        </w:tc>
        <w:tc>
          <w:tcPr>
            <w:tcW w:w="37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49034C3" w14:textId="77777777" w:rsidR="00F25A18" w:rsidRDefault="00F25A18" w:rsidP="00F3733F"/>
        </w:tc>
        <w:tc>
          <w:tcPr>
            <w:tcW w:w="3311" w:type="dxa"/>
            <w:gridSpan w:val="4"/>
            <w:vMerge/>
            <w:shd w:val="clear" w:color="auto" w:fill="CADEE5" w:themeFill="background2"/>
            <w:vAlign w:val="center"/>
          </w:tcPr>
          <w:p w14:paraId="7B44E31F" w14:textId="77777777" w:rsidR="00F25A18" w:rsidRDefault="00F25A18" w:rsidP="00F3733F"/>
        </w:tc>
      </w:tr>
      <w:tr w:rsidR="00F25A18" w14:paraId="68D9A0AD" w14:textId="77777777" w:rsidTr="00AE586C">
        <w:trPr>
          <w:gridAfter w:val="1"/>
          <w:wAfter w:w="44" w:type="dxa"/>
          <w:trHeight w:val="2350"/>
        </w:trPr>
        <w:tc>
          <w:tcPr>
            <w:tcW w:w="7750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3EA0E175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Men’s Soccer Team, Aurora University                          August 2018 – Present</w:t>
            </w:r>
          </w:p>
          <w:p w14:paraId="3CF60EDC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 xml:space="preserve">Member </w:t>
            </w:r>
          </w:p>
          <w:p w14:paraId="46A4E118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</w:p>
          <w:p w14:paraId="3E5C2106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Feed My Starving Children, Naperville, IL                      August 2015 – Present</w:t>
            </w:r>
          </w:p>
          <w:p w14:paraId="6F6BABB5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Volunteer</w:t>
            </w:r>
          </w:p>
          <w:p w14:paraId="10A7385E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</w:p>
          <w:p w14:paraId="7A2A1A21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Interfaith Food Pantry, Aurora, IL                                    August 2018 - Present</w:t>
            </w:r>
          </w:p>
          <w:p w14:paraId="3C3955BB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Volunteer</w:t>
            </w:r>
          </w:p>
          <w:p w14:paraId="7E9AB694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</w:p>
          <w:p w14:paraId="105B4F31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Varsity Men’s Soccer, Romeoville High School         August 2015 – May 2018</w:t>
            </w:r>
          </w:p>
          <w:p w14:paraId="19F9D55B" w14:textId="77777777" w:rsidR="00F25A18" w:rsidRPr="00234E94" w:rsidRDefault="00F25A18" w:rsidP="006E7494">
            <w:pPr>
              <w:rPr>
                <w:rFonts w:asciiTheme="majorHAnsi" w:hAnsiTheme="majorHAnsi"/>
              </w:rPr>
            </w:pPr>
            <w:r w:rsidRPr="00234E94">
              <w:rPr>
                <w:rFonts w:asciiTheme="majorHAnsi" w:hAnsiTheme="majorHAnsi"/>
              </w:rPr>
              <w:t>Team Captain</w:t>
            </w:r>
          </w:p>
          <w:p w14:paraId="7DA9F3BE" w14:textId="03ED3898" w:rsidR="00F25A18" w:rsidRDefault="00F25A18" w:rsidP="006E7494">
            <w:pPr>
              <w:pStyle w:val="Heading3"/>
              <w:ind w:left="0"/>
            </w:pPr>
          </w:p>
        </w:tc>
        <w:tc>
          <w:tcPr>
            <w:tcW w:w="37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BF8CDB6" w14:textId="77777777" w:rsidR="00F25A18" w:rsidRDefault="00F25A18" w:rsidP="00F3733F"/>
        </w:tc>
        <w:tc>
          <w:tcPr>
            <w:tcW w:w="3311" w:type="dxa"/>
            <w:gridSpan w:val="4"/>
            <w:vMerge/>
            <w:shd w:val="clear" w:color="auto" w:fill="CADEE5" w:themeFill="background2"/>
            <w:vAlign w:val="center"/>
          </w:tcPr>
          <w:p w14:paraId="12F8AB8B" w14:textId="77777777" w:rsidR="00F25A18" w:rsidRDefault="00F25A18" w:rsidP="00F3733F"/>
        </w:tc>
      </w:tr>
    </w:tbl>
    <w:p w14:paraId="4FDC0842" w14:textId="301B5EFF" w:rsidR="006E7494" w:rsidRDefault="006E7494" w:rsidP="001B480C"/>
    <w:sectPr w:rsidR="006E7494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C910" w14:textId="77777777" w:rsidR="000755D9" w:rsidRDefault="000755D9" w:rsidP="00DF1CB4">
      <w:r>
        <w:separator/>
      </w:r>
    </w:p>
  </w:endnote>
  <w:endnote w:type="continuationSeparator" w:id="0">
    <w:p w14:paraId="01A243CF" w14:textId="77777777" w:rsidR="000755D9" w:rsidRDefault="000755D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6BA5" w14:textId="77777777" w:rsidR="000755D9" w:rsidRDefault="000755D9" w:rsidP="00DF1CB4">
      <w:r>
        <w:separator/>
      </w:r>
    </w:p>
  </w:footnote>
  <w:footnote w:type="continuationSeparator" w:id="0">
    <w:p w14:paraId="238DD1C3" w14:textId="77777777" w:rsidR="000755D9" w:rsidRDefault="000755D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64F"/>
    <w:multiLevelType w:val="hybridMultilevel"/>
    <w:tmpl w:val="29645ED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0BC23AF0"/>
    <w:multiLevelType w:val="hybridMultilevel"/>
    <w:tmpl w:val="8002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E19A4"/>
    <w:multiLevelType w:val="hybridMultilevel"/>
    <w:tmpl w:val="D5D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39FB"/>
    <w:multiLevelType w:val="hybridMultilevel"/>
    <w:tmpl w:val="261E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E3EA9"/>
    <w:multiLevelType w:val="hybridMultilevel"/>
    <w:tmpl w:val="3F8ADA5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5E855652"/>
    <w:multiLevelType w:val="hybridMultilevel"/>
    <w:tmpl w:val="976A4BB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62A931E3"/>
    <w:multiLevelType w:val="hybridMultilevel"/>
    <w:tmpl w:val="3FEA60E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79201A05"/>
    <w:multiLevelType w:val="hybridMultilevel"/>
    <w:tmpl w:val="AC8E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6"/>
  </w:num>
  <w:num w:numId="13">
    <w:abstractNumId w:val="10"/>
  </w:num>
  <w:num w:numId="14">
    <w:abstractNumId w:val="17"/>
  </w:num>
  <w:num w:numId="15">
    <w:abstractNumId w:val="18"/>
  </w:num>
  <w:num w:numId="16">
    <w:abstractNumId w:val="11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FD"/>
    <w:rsid w:val="00042392"/>
    <w:rsid w:val="000518C8"/>
    <w:rsid w:val="000755D9"/>
    <w:rsid w:val="000E6440"/>
    <w:rsid w:val="000F4388"/>
    <w:rsid w:val="001027AC"/>
    <w:rsid w:val="00156253"/>
    <w:rsid w:val="00181E2F"/>
    <w:rsid w:val="001A598A"/>
    <w:rsid w:val="001B480C"/>
    <w:rsid w:val="001F6EC1"/>
    <w:rsid w:val="00220C80"/>
    <w:rsid w:val="00234E94"/>
    <w:rsid w:val="002372B1"/>
    <w:rsid w:val="0024788F"/>
    <w:rsid w:val="00266FFB"/>
    <w:rsid w:val="00286666"/>
    <w:rsid w:val="002B3AC9"/>
    <w:rsid w:val="002B6FA4"/>
    <w:rsid w:val="002B73E2"/>
    <w:rsid w:val="002D3AB8"/>
    <w:rsid w:val="002D4495"/>
    <w:rsid w:val="00317441"/>
    <w:rsid w:val="00322BF5"/>
    <w:rsid w:val="00397B71"/>
    <w:rsid w:val="003D1092"/>
    <w:rsid w:val="003E2AAF"/>
    <w:rsid w:val="003E6BF3"/>
    <w:rsid w:val="00413477"/>
    <w:rsid w:val="00437AC7"/>
    <w:rsid w:val="004A586E"/>
    <w:rsid w:val="00560EA0"/>
    <w:rsid w:val="005D2E62"/>
    <w:rsid w:val="005E09DE"/>
    <w:rsid w:val="005F5561"/>
    <w:rsid w:val="006307B5"/>
    <w:rsid w:val="006654E6"/>
    <w:rsid w:val="00680892"/>
    <w:rsid w:val="0069720B"/>
    <w:rsid w:val="006B18AB"/>
    <w:rsid w:val="006C60E6"/>
    <w:rsid w:val="006E01EE"/>
    <w:rsid w:val="006E7494"/>
    <w:rsid w:val="00721B18"/>
    <w:rsid w:val="00735B74"/>
    <w:rsid w:val="00744D4A"/>
    <w:rsid w:val="00830327"/>
    <w:rsid w:val="00897D21"/>
    <w:rsid w:val="008A72BD"/>
    <w:rsid w:val="00933815"/>
    <w:rsid w:val="0096151A"/>
    <w:rsid w:val="00974545"/>
    <w:rsid w:val="009835F5"/>
    <w:rsid w:val="00997006"/>
    <w:rsid w:val="009B71F8"/>
    <w:rsid w:val="00A41E55"/>
    <w:rsid w:val="00A520FA"/>
    <w:rsid w:val="00A641F3"/>
    <w:rsid w:val="00AA52D1"/>
    <w:rsid w:val="00AB03FA"/>
    <w:rsid w:val="00AD0DDD"/>
    <w:rsid w:val="00AD6FA4"/>
    <w:rsid w:val="00AE586C"/>
    <w:rsid w:val="00B16043"/>
    <w:rsid w:val="00B179DE"/>
    <w:rsid w:val="00B42AD5"/>
    <w:rsid w:val="00B44165"/>
    <w:rsid w:val="00B575EA"/>
    <w:rsid w:val="00B93955"/>
    <w:rsid w:val="00C16E24"/>
    <w:rsid w:val="00C17BA2"/>
    <w:rsid w:val="00C76715"/>
    <w:rsid w:val="00C825CA"/>
    <w:rsid w:val="00CB5332"/>
    <w:rsid w:val="00CE0AAD"/>
    <w:rsid w:val="00CF5FFD"/>
    <w:rsid w:val="00D06709"/>
    <w:rsid w:val="00D74C88"/>
    <w:rsid w:val="00D9087D"/>
    <w:rsid w:val="00DA7752"/>
    <w:rsid w:val="00DC4C8C"/>
    <w:rsid w:val="00DE7702"/>
    <w:rsid w:val="00DF1CB4"/>
    <w:rsid w:val="00E14266"/>
    <w:rsid w:val="00E250FE"/>
    <w:rsid w:val="00E81D05"/>
    <w:rsid w:val="00ED74FB"/>
    <w:rsid w:val="00F01AB8"/>
    <w:rsid w:val="00F12CDA"/>
    <w:rsid w:val="00F25A18"/>
    <w:rsid w:val="00F3733F"/>
    <w:rsid w:val="00F6214C"/>
    <w:rsid w:val="00F82D90"/>
    <w:rsid w:val="00F861E8"/>
    <w:rsid w:val="00F94AF5"/>
    <w:rsid w:val="00FA4DB0"/>
    <w:rsid w:val="00FA5BAA"/>
    <w:rsid w:val="00FD34E5"/>
    <w:rsid w:val="00FD5EAA"/>
    <w:rsid w:val="00FD7909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EB5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F94AF5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F86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E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3E2A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B1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deagueros01.github.io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2E5307EBB418A9CE5F7EC8DA4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1D23-16DE-402A-BD52-50E8CF79707C}"/>
      </w:docPartPr>
      <w:docPartBody>
        <w:p w:rsidR="00F251DC" w:rsidRDefault="00952D1E" w:rsidP="00952D1E">
          <w:pPr>
            <w:pStyle w:val="2722E5307EBB418A9CE5F7EC8DA480AB"/>
          </w:pPr>
          <w:r w:rsidRPr="005F5561">
            <w:t>Objective</w:t>
          </w:r>
        </w:p>
      </w:docPartBody>
    </w:docPart>
    <w:docPart>
      <w:docPartPr>
        <w:name w:val="4095BC577CB9419BB1F35A4C5FE02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62BAA-DB1D-4C97-8746-FCC6491E2D21}"/>
      </w:docPartPr>
      <w:docPartBody>
        <w:p w:rsidR="00F251DC" w:rsidRDefault="00952D1E" w:rsidP="00952D1E">
          <w:pPr>
            <w:pStyle w:val="4095BC577CB9419BB1F35A4C5FE02B23"/>
          </w:pPr>
          <w:r w:rsidRPr="00AD0DDD">
            <w:t>Education</w:t>
          </w:r>
        </w:p>
      </w:docPartBody>
    </w:docPart>
    <w:docPart>
      <w:docPartPr>
        <w:name w:val="853A86AE4A3744208E0957E325B0D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5C1CB-D069-44B6-95D3-9FF6EF1C6A1D}"/>
      </w:docPartPr>
      <w:docPartBody>
        <w:p w:rsidR="00F251DC" w:rsidRDefault="00952D1E" w:rsidP="00952D1E">
          <w:pPr>
            <w:pStyle w:val="853A86AE4A3744208E0957E325B0D45E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76"/>
    <w:rsid w:val="000F07A0"/>
    <w:rsid w:val="001234CD"/>
    <w:rsid w:val="00161479"/>
    <w:rsid w:val="00491CB1"/>
    <w:rsid w:val="004D37B2"/>
    <w:rsid w:val="00565704"/>
    <w:rsid w:val="005F0D1F"/>
    <w:rsid w:val="007233F9"/>
    <w:rsid w:val="00772469"/>
    <w:rsid w:val="008F1E30"/>
    <w:rsid w:val="00952D1E"/>
    <w:rsid w:val="00A137E0"/>
    <w:rsid w:val="00B34E3A"/>
    <w:rsid w:val="00B82E4A"/>
    <w:rsid w:val="00BD423C"/>
    <w:rsid w:val="00CB728B"/>
    <w:rsid w:val="00E81D76"/>
    <w:rsid w:val="00F251DC"/>
    <w:rsid w:val="00F25DD8"/>
    <w:rsid w:val="00F4292D"/>
    <w:rsid w:val="00F91EE7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2722E5307EBB418A9CE5F7EC8DA480AB">
    <w:name w:val="2722E5307EBB418A9CE5F7EC8DA480AB"/>
    <w:rsid w:val="00952D1E"/>
  </w:style>
  <w:style w:type="paragraph" w:customStyle="1" w:styleId="4095BC577CB9419BB1F35A4C5FE02B23">
    <w:name w:val="4095BC577CB9419BB1F35A4C5FE02B23"/>
    <w:rsid w:val="00952D1E"/>
  </w:style>
  <w:style w:type="paragraph" w:customStyle="1" w:styleId="853A86AE4A3744208E0957E325B0D45E">
    <w:name w:val="853A86AE4A3744208E0957E325B0D45E"/>
    <w:rsid w:val="00952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2020-09-22T16:02:00Z</dcterms:created>
  <dcterms:modified xsi:type="dcterms:W3CDTF">2022-01-27T18:41:00Z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